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3180"/>
      </w:tblGrid>
      <w:tr w:rsidR="00B30382" w:rsidTr="000C2CA6">
        <w:trPr>
          <w:trHeight w:val="1198"/>
        </w:trPr>
        <w:tc>
          <w:tcPr>
            <w:tcW w:w="3652" w:type="dxa"/>
            <w:vAlign w:val="center"/>
          </w:tcPr>
          <w:p w:rsidR="00B30382" w:rsidRDefault="00B30382" w:rsidP="000C2CA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C2BD640" wp14:editId="78C723EC">
                  <wp:extent cx="2127964" cy="607469"/>
                  <wp:effectExtent l="0" t="0" r="571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606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B30382" w:rsidRDefault="00B30382" w:rsidP="000C2CA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180" w:type="dxa"/>
          </w:tcPr>
          <w:p w:rsidR="00B30382" w:rsidRDefault="00B30382" w:rsidP="000C2CA6">
            <w:pPr>
              <w:pStyle w:val="Heading1"/>
              <w:jc w:val="right"/>
              <w:outlineLvl w:val="0"/>
              <w:rPr>
                <w:color w:val="auto"/>
                <w:sz w:val="30"/>
                <w:szCs w:val="30"/>
                <w:shd w:val="clear" w:color="auto" w:fill="FFFFFF"/>
              </w:rPr>
            </w:pPr>
            <w:r w:rsidRPr="00B30382">
              <w:rPr>
                <w:color w:val="auto"/>
                <w:sz w:val="24"/>
                <w:szCs w:val="24"/>
                <w:shd w:val="clear" w:color="auto" w:fill="FFFFFF"/>
              </w:rPr>
              <w:t>Department of</w:t>
            </w:r>
            <w:r w:rsidRPr="00B30382">
              <w:rPr>
                <w:color w:val="auto"/>
                <w:sz w:val="30"/>
                <w:szCs w:val="30"/>
                <w:shd w:val="clear" w:color="auto" w:fill="FFFFFF"/>
              </w:rPr>
              <w:t xml:space="preserve"> Computer Science</w:t>
            </w:r>
          </w:p>
          <w:p w:rsidR="00B30382" w:rsidRPr="00B30382" w:rsidRDefault="00B30382" w:rsidP="000C2CA6">
            <w:pPr>
              <w:rPr>
                <w:sz w:val="10"/>
                <w:szCs w:val="10"/>
              </w:rPr>
            </w:pPr>
          </w:p>
        </w:tc>
      </w:tr>
    </w:tbl>
    <w:p w:rsidR="00B30382" w:rsidRDefault="00B30382" w:rsidP="00451C1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C5633" w:rsidRDefault="00451C15" w:rsidP="003C5633">
      <w:pPr>
        <w:pStyle w:val="Heading2"/>
        <w:spacing w:after="120"/>
        <w:rPr>
          <w:shd w:val="clear" w:color="auto" w:fill="FFFFFF"/>
        </w:rPr>
      </w:pPr>
      <w:r>
        <w:rPr>
          <w:shd w:val="clear" w:color="auto" w:fill="FFFFFF"/>
        </w:rPr>
        <w:t xml:space="preserve">COMS M04111: Computer Science </w:t>
      </w:r>
      <w:proofErr w:type="spellStart"/>
      <w:r>
        <w:rPr>
          <w:shd w:val="clear" w:color="auto" w:fill="FFFFFF"/>
        </w:rPr>
        <w:t>MEng</w:t>
      </w:r>
      <w:proofErr w:type="spellEnd"/>
      <w:r>
        <w:rPr>
          <w:shd w:val="clear" w:color="auto" w:fill="FFFFFF"/>
        </w:rPr>
        <w:t xml:space="preserve"> Year 4 Ind</w:t>
      </w:r>
      <w:r w:rsidR="003C5633">
        <w:rPr>
          <w:shd w:val="clear" w:color="auto" w:fill="FFFFFF"/>
        </w:rPr>
        <w:t>ustrial</w:t>
      </w:r>
      <w:r>
        <w:rPr>
          <w:shd w:val="clear" w:color="auto" w:fill="FFFFFF"/>
        </w:rPr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2897"/>
      </w:tblGrid>
      <w:tr w:rsidR="003C5633" w:rsidTr="00CF22C8">
        <w:trPr>
          <w:trHeight w:val="503"/>
        </w:trPr>
        <w:tc>
          <w:tcPr>
            <w:tcW w:w="2376" w:type="dxa"/>
          </w:tcPr>
          <w:p w:rsidR="003C5633" w:rsidRDefault="003C5633" w:rsidP="003C5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Date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3C5633" w:rsidRDefault="003C5633" w:rsidP="003C5633">
            <w:pPr>
              <w:rPr>
                <w:shd w:val="clear" w:color="auto" w:fill="FFFFFF"/>
              </w:rPr>
            </w:pPr>
          </w:p>
        </w:tc>
        <w:tc>
          <w:tcPr>
            <w:tcW w:w="2897" w:type="dxa"/>
          </w:tcPr>
          <w:p w:rsidR="003C5633" w:rsidRDefault="003C5633" w:rsidP="003C563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Project no.</w:t>
            </w:r>
          </w:p>
          <w:p w:rsidR="003C5633" w:rsidRPr="003C5633" w:rsidRDefault="003C5633" w:rsidP="003C5633">
            <w:pPr>
              <w:rPr>
                <w:sz w:val="12"/>
                <w:szCs w:val="12"/>
                <w:shd w:val="clear" w:color="auto" w:fill="FFFFFF"/>
              </w:rPr>
            </w:pPr>
            <w:r>
              <w:rPr>
                <w:sz w:val="12"/>
                <w:szCs w:val="12"/>
                <w:shd w:val="clear" w:color="auto" w:fill="FFFFFF"/>
              </w:rPr>
              <w:t>(office use only)</w:t>
            </w:r>
          </w:p>
          <w:p w:rsidR="003C5633" w:rsidRPr="003E0FB8" w:rsidRDefault="003C5633" w:rsidP="003C5633">
            <w:pPr>
              <w:rPr>
                <w:sz w:val="10"/>
                <w:szCs w:val="10"/>
                <w:shd w:val="clear" w:color="auto" w:fill="FFFFFF"/>
              </w:rPr>
            </w:pPr>
          </w:p>
        </w:tc>
      </w:tr>
    </w:tbl>
    <w:p w:rsidR="003C5633" w:rsidRDefault="003C5633" w:rsidP="003C5633">
      <w:pPr>
        <w:pStyle w:val="Heading3"/>
        <w:spacing w:after="120"/>
        <w:rPr>
          <w:shd w:val="clear" w:color="auto" w:fill="FFFFFF"/>
        </w:rPr>
      </w:pPr>
      <w:r>
        <w:rPr>
          <w:shd w:val="clear" w:color="auto" w:fill="FFFFFF"/>
        </w:rPr>
        <w:t>Company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707ED" w:rsidTr="006707ED">
        <w:tc>
          <w:tcPr>
            <w:tcW w:w="2376" w:type="dxa"/>
            <w:shd w:val="clear" w:color="auto" w:fill="F2F2F2" w:themeFill="background1" w:themeFillShade="F2"/>
          </w:tcPr>
          <w:p w:rsidR="006707ED" w:rsidRDefault="006707ED" w:rsidP="00EB5779">
            <w:r>
              <w:t>Company name</w:t>
            </w:r>
          </w:p>
          <w:p w:rsidR="006707ED" w:rsidRPr="006707ED" w:rsidRDefault="006707ED" w:rsidP="00EB577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:rsidR="006707ED" w:rsidRDefault="006707ED" w:rsidP="00EB5779"/>
        </w:tc>
      </w:tr>
      <w:tr w:rsidR="006707ED" w:rsidTr="006707ED">
        <w:tc>
          <w:tcPr>
            <w:tcW w:w="2376" w:type="dxa"/>
            <w:shd w:val="clear" w:color="auto" w:fill="F2F2F2" w:themeFill="background1" w:themeFillShade="F2"/>
          </w:tcPr>
          <w:p w:rsidR="006707ED" w:rsidRDefault="006707ED" w:rsidP="00EB5779">
            <w:r>
              <w:t>Company address</w:t>
            </w:r>
          </w:p>
          <w:p w:rsidR="006707ED" w:rsidRPr="006707ED" w:rsidRDefault="006707ED" w:rsidP="00EB577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:rsidR="006707ED" w:rsidRDefault="006707ED" w:rsidP="00EB5779"/>
        </w:tc>
      </w:tr>
    </w:tbl>
    <w:p w:rsidR="001F4D01" w:rsidRDefault="001619B8" w:rsidP="003C5633">
      <w:pPr>
        <w:pStyle w:val="Heading3"/>
        <w:spacing w:after="120"/>
        <w:rPr>
          <w:shd w:val="clear" w:color="auto" w:fill="FFFFFF"/>
        </w:rPr>
      </w:pPr>
      <w:r>
        <w:rPr>
          <w:shd w:val="clear" w:color="auto" w:fill="FFFFFF"/>
        </w:rPr>
        <w:t>Details of proposed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6866"/>
      </w:tblGrid>
      <w:tr w:rsidR="00935D15" w:rsidTr="00034BC4">
        <w:trPr>
          <w:trHeight w:val="418"/>
        </w:trPr>
        <w:tc>
          <w:tcPr>
            <w:tcW w:w="1188" w:type="dxa"/>
            <w:vMerge w:val="restart"/>
            <w:shd w:val="clear" w:color="auto" w:fill="F2F2F2" w:themeFill="background1" w:themeFillShade="F2"/>
          </w:tcPr>
          <w:p w:rsidR="00935D15" w:rsidRDefault="00935D15" w:rsidP="00EB5779">
            <w:r>
              <w:t>Project contact person</w:t>
            </w:r>
          </w:p>
        </w:tc>
        <w:tc>
          <w:tcPr>
            <w:tcW w:w="1188" w:type="dxa"/>
            <w:shd w:val="clear" w:color="auto" w:fill="F2F2F2" w:themeFill="background1" w:themeFillShade="F2"/>
          </w:tcPr>
          <w:p w:rsidR="00935D15" w:rsidRDefault="00935D15" w:rsidP="00935D15">
            <w:pPr>
              <w:jc w:val="right"/>
            </w:pPr>
            <w:r>
              <w:t>Name</w:t>
            </w:r>
          </w:p>
        </w:tc>
        <w:tc>
          <w:tcPr>
            <w:tcW w:w="6866" w:type="dxa"/>
          </w:tcPr>
          <w:p w:rsidR="00935D15" w:rsidRDefault="00935D15" w:rsidP="00EB5779"/>
        </w:tc>
      </w:tr>
      <w:tr w:rsidR="00935D15" w:rsidTr="00034BC4">
        <w:trPr>
          <w:trHeight w:val="425"/>
        </w:trPr>
        <w:tc>
          <w:tcPr>
            <w:tcW w:w="1188" w:type="dxa"/>
            <w:vMerge/>
            <w:shd w:val="clear" w:color="auto" w:fill="F2F2F2" w:themeFill="background1" w:themeFillShade="F2"/>
          </w:tcPr>
          <w:p w:rsidR="00935D15" w:rsidRDefault="00935D15" w:rsidP="00EB5779"/>
        </w:tc>
        <w:tc>
          <w:tcPr>
            <w:tcW w:w="1188" w:type="dxa"/>
            <w:shd w:val="clear" w:color="auto" w:fill="F2F2F2" w:themeFill="background1" w:themeFillShade="F2"/>
          </w:tcPr>
          <w:p w:rsidR="00935D15" w:rsidRDefault="00935D15" w:rsidP="00935D15">
            <w:pPr>
              <w:jc w:val="right"/>
            </w:pPr>
            <w:r>
              <w:t>Position</w:t>
            </w:r>
          </w:p>
        </w:tc>
        <w:tc>
          <w:tcPr>
            <w:tcW w:w="6866" w:type="dxa"/>
          </w:tcPr>
          <w:p w:rsidR="00935D15" w:rsidRDefault="00935D15" w:rsidP="00EB5779"/>
        </w:tc>
      </w:tr>
      <w:tr w:rsidR="00935D15" w:rsidTr="00034BC4">
        <w:trPr>
          <w:trHeight w:val="403"/>
        </w:trPr>
        <w:tc>
          <w:tcPr>
            <w:tcW w:w="1188" w:type="dxa"/>
            <w:vMerge/>
            <w:shd w:val="clear" w:color="auto" w:fill="F2F2F2" w:themeFill="background1" w:themeFillShade="F2"/>
          </w:tcPr>
          <w:p w:rsidR="00935D15" w:rsidRDefault="00935D15" w:rsidP="00EB5779"/>
        </w:tc>
        <w:tc>
          <w:tcPr>
            <w:tcW w:w="1188" w:type="dxa"/>
            <w:shd w:val="clear" w:color="auto" w:fill="F2F2F2" w:themeFill="background1" w:themeFillShade="F2"/>
          </w:tcPr>
          <w:p w:rsidR="00935D15" w:rsidRDefault="00935D15" w:rsidP="00935D15">
            <w:pPr>
              <w:jc w:val="right"/>
            </w:pPr>
            <w:r>
              <w:t>Phone</w:t>
            </w:r>
          </w:p>
        </w:tc>
        <w:tc>
          <w:tcPr>
            <w:tcW w:w="6866" w:type="dxa"/>
          </w:tcPr>
          <w:p w:rsidR="00935D15" w:rsidRDefault="00935D15" w:rsidP="00EB5779"/>
        </w:tc>
      </w:tr>
      <w:tr w:rsidR="00935D15" w:rsidTr="00034BC4">
        <w:trPr>
          <w:trHeight w:val="423"/>
        </w:trPr>
        <w:tc>
          <w:tcPr>
            <w:tcW w:w="1188" w:type="dxa"/>
            <w:vMerge/>
            <w:shd w:val="clear" w:color="auto" w:fill="F2F2F2" w:themeFill="background1" w:themeFillShade="F2"/>
          </w:tcPr>
          <w:p w:rsidR="00935D15" w:rsidRDefault="00935D15" w:rsidP="00EB5779"/>
        </w:tc>
        <w:tc>
          <w:tcPr>
            <w:tcW w:w="1188" w:type="dxa"/>
            <w:shd w:val="clear" w:color="auto" w:fill="F2F2F2" w:themeFill="background1" w:themeFillShade="F2"/>
          </w:tcPr>
          <w:p w:rsidR="00935D15" w:rsidRDefault="00935D15" w:rsidP="00935D15">
            <w:pPr>
              <w:jc w:val="right"/>
            </w:pPr>
            <w:r>
              <w:t>Email</w:t>
            </w:r>
          </w:p>
        </w:tc>
        <w:tc>
          <w:tcPr>
            <w:tcW w:w="6866" w:type="dxa"/>
          </w:tcPr>
          <w:p w:rsidR="00935D15" w:rsidRDefault="00935D15" w:rsidP="00EB5779"/>
        </w:tc>
      </w:tr>
      <w:tr w:rsidR="00EB5779" w:rsidTr="00EB5779">
        <w:tc>
          <w:tcPr>
            <w:tcW w:w="2376" w:type="dxa"/>
            <w:gridSpan w:val="2"/>
            <w:shd w:val="clear" w:color="auto" w:fill="F2F2F2" w:themeFill="background1" w:themeFillShade="F2"/>
          </w:tcPr>
          <w:p w:rsidR="00EB5779" w:rsidRDefault="00935D15" w:rsidP="00935D15">
            <w:pPr>
              <w:jc w:val="right"/>
            </w:pPr>
            <w:r>
              <w:t>Technology / research area</w:t>
            </w:r>
          </w:p>
        </w:tc>
        <w:tc>
          <w:tcPr>
            <w:tcW w:w="6866" w:type="dxa"/>
          </w:tcPr>
          <w:p w:rsidR="00935D15" w:rsidRPr="00935D15" w:rsidRDefault="00935D15" w:rsidP="00935D15">
            <w:pPr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</w:pPr>
            <w:r w:rsidRPr="00935D15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(</w:t>
            </w:r>
            <w:proofErr w:type="gramStart"/>
            <w:r w:rsidRPr="00935D15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e.g</w:t>
            </w:r>
            <w:proofErr w:type="gramEnd"/>
            <w:r w:rsidRPr="00935D15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. security, hardware, computer vision, etc.)</w:t>
            </w:r>
          </w:p>
          <w:p w:rsidR="00EB5779" w:rsidRDefault="00EB5779" w:rsidP="00EB5779"/>
        </w:tc>
      </w:tr>
      <w:tr w:rsidR="00EB5779" w:rsidTr="00EB5779">
        <w:tc>
          <w:tcPr>
            <w:tcW w:w="2376" w:type="dxa"/>
            <w:gridSpan w:val="2"/>
            <w:shd w:val="clear" w:color="auto" w:fill="F2F2F2" w:themeFill="background1" w:themeFillShade="F2"/>
          </w:tcPr>
          <w:p w:rsidR="00EB5779" w:rsidRDefault="00935D15" w:rsidP="00935D15">
            <w:pPr>
              <w:jc w:val="right"/>
            </w:pPr>
            <w:r>
              <w:t>Project title</w:t>
            </w:r>
          </w:p>
          <w:p w:rsidR="00935D15" w:rsidRDefault="00935D15" w:rsidP="00935D15">
            <w:pPr>
              <w:jc w:val="right"/>
            </w:pPr>
          </w:p>
        </w:tc>
        <w:tc>
          <w:tcPr>
            <w:tcW w:w="6866" w:type="dxa"/>
          </w:tcPr>
          <w:p w:rsidR="00EB5779" w:rsidRDefault="00EB5779" w:rsidP="00EB5779"/>
        </w:tc>
      </w:tr>
      <w:tr w:rsidR="00EB5779" w:rsidTr="00034BC4">
        <w:trPr>
          <w:trHeight w:val="2584"/>
        </w:trPr>
        <w:tc>
          <w:tcPr>
            <w:tcW w:w="2376" w:type="dxa"/>
            <w:gridSpan w:val="2"/>
            <w:shd w:val="clear" w:color="auto" w:fill="F2F2F2" w:themeFill="background1" w:themeFillShade="F2"/>
          </w:tcPr>
          <w:p w:rsidR="00EB5779" w:rsidRDefault="00935D15" w:rsidP="00935D15">
            <w:pPr>
              <w:jc w:val="right"/>
            </w:pPr>
            <w:r>
              <w:t>Abstract</w:t>
            </w:r>
          </w:p>
          <w:p w:rsidR="00935D15" w:rsidRDefault="00935D15" w:rsidP="00935D15">
            <w:pPr>
              <w:jc w:val="right"/>
            </w:pPr>
          </w:p>
        </w:tc>
        <w:tc>
          <w:tcPr>
            <w:tcW w:w="6866" w:type="dxa"/>
          </w:tcPr>
          <w:p w:rsidR="00EB5779" w:rsidRDefault="00EB5779" w:rsidP="00EB5779"/>
        </w:tc>
      </w:tr>
      <w:tr w:rsidR="00EB5779" w:rsidTr="00034BC4">
        <w:trPr>
          <w:trHeight w:val="421"/>
        </w:trPr>
        <w:tc>
          <w:tcPr>
            <w:tcW w:w="2376" w:type="dxa"/>
            <w:gridSpan w:val="2"/>
            <w:shd w:val="clear" w:color="auto" w:fill="F2F2F2" w:themeFill="background1" w:themeFillShade="F2"/>
          </w:tcPr>
          <w:p w:rsidR="00EB5779" w:rsidRDefault="00935D15" w:rsidP="00935D15">
            <w:pPr>
              <w:jc w:val="right"/>
            </w:pPr>
            <w:r>
              <w:t>Useful links</w:t>
            </w:r>
          </w:p>
        </w:tc>
        <w:tc>
          <w:tcPr>
            <w:tcW w:w="6866" w:type="dxa"/>
          </w:tcPr>
          <w:p w:rsidR="00EB5779" w:rsidRDefault="00EB5779" w:rsidP="00EB5779"/>
        </w:tc>
      </w:tr>
      <w:tr w:rsidR="00EB5779" w:rsidTr="00EB5779">
        <w:tc>
          <w:tcPr>
            <w:tcW w:w="2376" w:type="dxa"/>
            <w:gridSpan w:val="2"/>
            <w:shd w:val="clear" w:color="auto" w:fill="F2F2F2" w:themeFill="background1" w:themeFillShade="F2"/>
          </w:tcPr>
          <w:p w:rsidR="00EB5779" w:rsidRDefault="00935D15" w:rsidP="00034BC4">
            <w:pPr>
              <w:jc w:val="right"/>
            </w:pPr>
            <w:r>
              <w:t xml:space="preserve">Previous experience required (e.g. programming language / technical knowledge / theoretical </w:t>
            </w:r>
            <w:r w:rsidR="00034BC4">
              <w:t>topics</w:t>
            </w:r>
          </w:p>
        </w:tc>
        <w:tc>
          <w:tcPr>
            <w:tcW w:w="6866" w:type="dxa"/>
          </w:tcPr>
          <w:p w:rsidR="00EB5779" w:rsidRDefault="00034BC4" w:rsidP="00EB5779">
            <w:r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i.e</w:t>
            </w:r>
            <w:proofErr w:type="gramEnd"/>
            <w:r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. students must have experience in…)</w:t>
            </w:r>
          </w:p>
        </w:tc>
      </w:tr>
    </w:tbl>
    <w:p w:rsidR="003C5633" w:rsidRDefault="003C5633" w:rsidP="000216AA">
      <w:pPr>
        <w:pStyle w:val="Heading3"/>
        <w:spacing w:after="120"/>
        <w:rPr>
          <w:shd w:val="clear" w:color="auto" w:fill="FFFFFF"/>
        </w:rPr>
      </w:pPr>
      <w:r>
        <w:rPr>
          <w:shd w:val="clear" w:color="auto" w:fill="FFFFFF"/>
        </w:rPr>
        <w:t xml:space="preserve">Project allocation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C5633" w:rsidTr="000216AA">
        <w:tc>
          <w:tcPr>
            <w:tcW w:w="2376" w:type="dxa"/>
            <w:shd w:val="clear" w:color="auto" w:fill="F2F2F2" w:themeFill="background1" w:themeFillShade="F2"/>
          </w:tcPr>
          <w:p w:rsidR="003C5633" w:rsidRDefault="003C5633" w:rsidP="003C5633">
            <w:r>
              <w:t>Internal supervisor</w:t>
            </w:r>
          </w:p>
          <w:p w:rsidR="003C5633" w:rsidRPr="003C5633" w:rsidRDefault="003C5633" w:rsidP="003C56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(if known)</w:t>
            </w:r>
          </w:p>
        </w:tc>
        <w:tc>
          <w:tcPr>
            <w:tcW w:w="6866" w:type="dxa"/>
          </w:tcPr>
          <w:p w:rsidR="003C5633" w:rsidRDefault="003C5633" w:rsidP="003C5633"/>
        </w:tc>
      </w:tr>
      <w:tr w:rsidR="003C5633" w:rsidTr="000216AA">
        <w:tc>
          <w:tcPr>
            <w:tcW w:w="2376" w:type="dxa"/>
            <w:shd w:val="clear" w:color="auto" w:fill="F2F2F2" w:themeFill="background1" w:themeFillShade="F2"/>
          </w:tcPr>
          <w:p w:rsidR="003C5633" w:rsidRDefault="003C5633" w:rsidP="003C5633">
            <w:r>
              <w:t>Proposed student</w:t>
            </w:r>
          </w:p>
          <w:p w:rsidR="003C5633" w:rsidRDefault="003C5633" w:rsidP="003C5633">
            <w:r>
              <w:rPr>
                <w:sz w:val="16"/>
                <w:szCs w:val="16"/>
              </w:rPr>
              <w:t>(if known)</w:t>
            </w:r>
          </w:p>
        </w:tc>
        <w:tc>
          <w:tcPr>
            <w:tcW w:w="6866" w:type="dxa"/>
          </w:tcPr>
          <w:p w:rsidR="003C5633" w:rsidRDefault="003C5633" w:rsidP="003C5633"/>
        </w:tc>
      </w:tr>
    </w:tbl>
    <w:p w:rsidR="00627910" w:rsidRDefault="00627910" w:rsidP="006707ED">
      <w:pPr>
        <w:rPr>
          <w:shd w:val="clear" w:color="auto" w:fill="FFFFFF"/>
        </w:rPr>
      </w:pPr>
    </w:p>
    <w:p w:rsidR="006707ED" w:rsidRPr="006707ED" w:rsidRDefault="008C7CEB" w:rsidP="006707ED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Please return the completed</w:t>
      </w:r>
      <w:bookmarkStart w:id="0" w:name="_GoBack"/>
      <w:bookmarkEnd w:id="0"/>
      <w:r w:rsidR="006707ED">
        <w:rPr>
          <w:b/>
          <w:shd w:val="clear" w:color="auto" w:fill="FFFFFF"/>
        </w:rPr>
        <w:t xml:space="preserve"> form to Dr </w:t>
      </w:r>
      <w:proofErr w:type="spellStart"/>
      <w:r w:rsidR="006707ED">
        <w:rPr>
          <w:b/>
          <w:shd w:val="clear" w:color="auto" w:fill="FFFFFF"/>
        </w:rPr>
        <w:t>Dima</w:t>
      </w:r>
      <w:proofErr w:type="spellEnd"/>
      <w:r w:rsidR="006707ED">
        <w:rPr>
          <w:b/>
          <w:shd w:val="clear" w:color="auto" w:fill="FFFFFF"/>
        </w:rPr>
        <w:t xml:space="preserve"> </w:t>
      </w:r>
      <w:proofErr w:type="spellStart"/>
      <w:proofErr w:type="gramStart"/>
      <w:r w:rsidR="006707ED">
        <w:rPr>
          <w:b/>
          <w:shd w:val="clear" w:color="auto" w:fill="FFFFFF"/>
        </w:rPr>
        <w:t>Damen</w:t>
      </w:r>
      <w:proofErr w:type="spellEnd"/>
      <w:r w:rsidR="006707ED">
        <w:rPr>
          <w:b/>
          <w:shd w:val="clear" w:color="auto" w:fill="FFFFFF"/>
        </w:rPr>
        <w:t xml:space="preserve">  </w:t>
      </w:r>
      <w:proofErr w:type="gramEnd"/>
      <w:hyperlink r:id="rId6" w:history="1">
        <w:r w:rsidR="006707ED" w:rsidRPr="00703382">
          <w:rPr>
            <w:rStyle w:val="Hyperlink"/>
            <w:b/>
            <w:shd w:val="clear" w:color="auto" w:fill="FFFFFF"/>
          </w:rPr>
          <w:t>damen@compsci.bristol.ac.uk</w:t>
        </w:r>
      </w:hyperlink>
    </w:p>
    <w:sectPr w:rsidR="006707ED" w:rsidRPr="0067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15"/>
    <w:rsid w:val="000216AA"/>
    <w:rsid w:val="00034BC4"/>
    <w:rsid w:val="000C2CA6"/>
    <w:rsid w:val="000F0468"/>
    <w:rsid w:val="001619B8"/>
    <w:rsid w:val="001F4D01"/>
    <w:rsid w:val="002A445E"/>
    <w:rsid w:val="003A6480"/>
    <w:rsid w:val="003C5633"/>
    <w:rsid w:val="003E0FB8"/>
    <w:rsid w:val="00451C15"/>
    <w:rsid w:val="00557AF1"/>
    <w:rsid w:val="00627910"/>
    <w:rsid w:val="006707ED"/>
    <w:rsid w:val="00786333"/>
    <w:rsid w:val="008C7CEB"/>
    <w:rsid w:val="00935D15"/>
    <w:rsid w:val="009877E4"/>
    <w:rsid w:val="00B30382"/>
    <w:rsid w:val="00CF22C8"/>
    <w:rsid w:val="00D733AD"/>
    <w:rsid w:val="00EB5779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6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1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9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2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5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0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07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2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6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1C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92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922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5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0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07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men@compsci.bristol.ac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5379CDE.dotm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Lawrence</dc:creator>
  <cp:lastModifiedBy>ZS Lawrence</cp:lastModifiedBy>
  <cp:revision>2</cp:revision>
  <cp:lastPrinted>2013-05-31T09:34:00Z</cp:lastPrinted>
  <dcterms:created xsi:type="dcterms:W3CDTF">2013-05-31T13:54:00Z</dcterms:created>
  <dcterms:modified xsi:type="dcterms:W3CDTF">2013-05-31T13:54:00Z</dcterms:modified>
</cp:coreProperties>
</file>